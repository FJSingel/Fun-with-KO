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6F8" w:rsidRDefault="00EB091E">
      <w:pPr>
        <w:pStyle w:val="Title"/>
      </w:pPr>
      <w:r>
        <w:t xml:space="preserve">JavaScript </w:t>
      </w:r>
      <w:bookmarkStart w:id="0" w:name="_GoBack"/>
      <w:bookmarkEnd w:id="0"/>
      <w:r w:rsidR="002E5146">
        <w:t>Programming Exercise</w:t>
      </w:r>
    </w:p>
    <w:p w:rsidR="008556F8" w:rsidRDefault="002E5146">
      <w:pPr>
        <w:pStyle w:val="Heading1"/>
      </w:pPr>
      <w:r>
        <w:t>Overview</w:t>
      </w:r>
    </w:p>
    <w:p w:rsidR="00F85F74" w:rsidRDefault="00F85F74" w:rsidP="00F85F74">
      <w:r>
        <w:t xml:space="preserve">As part of the hiring process, we like to have a potential candidate complete a programming exercise.  The purpose of this exercise is for the candidate to demonstrate the ability to understand requirements, to ask appropriate clarifying questions, to code with appropriate level of documentation, and to communicate design decisions. </w:t>
      </w:r>
    </w:p>
    <w:p w:rsidR="00F85F74" w:rsidRDefault="00F85F74" w:rsidP="00F85F74"/>
    <w:p w:rsidR="002E5146" w:rsidRDefault="00F85F74" w:rsidP="00F85F74">
      <w:r>
        <w:t>The exercise is not expected to take a significant amount of time. For this exercise, we are more interested in the thought process and ability to explain decisions than creating a flawless application.</w:t>
      </w:r>
    </w:p>
    <w:p w:rsidR="002E5146" w:rsidRDefault="002E5146" w:rsidP="002E5146">
      <w:pPr>
        <w:pStyle w:val="Heading1"/>
      </w:pPr>
      <w:r>
        <w:t>Goal</w:t>
      </w:r>
    </w:p>
    <w:p w:rsidR="00397311" w:rsidRDefault="00397311" w:rsidP="002E5146">
      <w:r>
        <w:t>We would like you to consume some sample JSON data that is very similar to data you would see in one of our API calls, display the data to a user, and allow for interaction of the data using an MVVM KnockoutJS pattern.</w:t>
      </w:r>
    </w:p>
    <w:p w:rsidR="002E5146" w:rsidRDefault="00397311" w:rsidP="002E5146">
      <w:r>
        <w:t>Please c</w:t>
      </w:r>
      <w:r w:rsidR="002E5146">
        <w:t>omplete the following:</w:t>
      </w:r>
    </w:p>
    <w:p w:rsidR="00397311" w:rsidRDefault="00397311" w:rsidP="002E5146">
      <w:pPr>
        <w:pStyle w:val="ListParagraph"/>
        <w:numPr>
          <w:ilvl w:val="0"/>
          <w:numId w:val="2"/>
        </w:numPr>
      </w:pPr>
      <w:r>
        <w:t>Review the requirem</w:t>
      </w:r>
      <w:r w:rsidR="00D354DD">
        <w:t xml:space="preserve">ents and provide an estimate on </w:t>
      </w:r>
      <w:r>
        <w:t>when you think you would be able to meet with us again to demonstrate you</w:t>
      </w:r>
      <w:r w:rsidR="00D354DD">
        <w:t>r</w:t>
      </w:r>
      <w:r>
        <w:t xml:space="preserve"> work</w:t>
      </w:r>
    </w:p>
    <w:p w:rsidR="00397311" w:rsidRDefault="002E5146" w:rsidP="00397311">
      <w:pPr>
        <w:pStyle w:val="ListParagraph"/>
        <w:numPr>
          <w:ilvl w:val="0"/>
          <w:numId w:val="2"/>
        </w:numPr>
      </w:pPr>
      <w:r>
        <w:t>Create a sample html page that leverages KnockoutJS to bind the time entries to a model and display as a grid</w:t>
      </w:r>
      <w:r w:rsidR="00397311">
        <w:t xml:space="preserve"> with the following columns</w:t>
      </w:r>
    </w:p>
    <w:p w:rsidR="00397311" w:rsidRDefault="00397311" w:rsidP="00397311">
      <w:pPr>
        <w:pStyle w:val="ListParagraph"/>
        <w:numPr>
          <w:ilvl w:val="1"/>
          <w:numId w:val="2"/>
        </w:numPr>
      </w:pPr>
      <w:r>
        <w:t>Client ID</w:t>
      </w:r>
    </w:p>
    <w:p w:rsidR="00397311" w:rsidRDefault="00397311" w:rsidP="00397311">
      <w:pPr>
        <w:pStyle w:val="ListParagraph"/>
        <w:numPr>
          <w:ilvl w:val="1"/>
          <w:numId w:val="2"/>
        </w:numPr>
      </w:pPr>
      <w:r>
        <w:t>Matter ID</w:t>
      </w:r>
    </w:p>
    <w:p w:rsidR="00397311" w:rsidRDefault="00397311" w:rsidP="00397311">
      <w:pPr>
        <w:pStyle w:val="ListParagraph"/>
        <w:numPr>
          <w:ilvl w:val="1"/>
          <w:numId w:val="2"/>
        </w:numPr>
      </w:pPr>
      <w:r>
        <w:t>Time Entry ID</w:t>
      </w:r>
    </w:p>
    <w:p w:rsidR="00397311" w:rsidRDefault="00397311" w:rsidP="00397311">
      <w:pPr>
        <w:pStyle w:val="ListParagraph"/>
        <w:numPr>
          <w:ilvl w:val="1"/>
          <w:numId w:val="2"/>
        </w:numPr>
      </w:pPr>
      <w:r>
        <w:t>Work Date</w:t>
      </w:r>
    </w:p>
    <w:p w:rsidR="00397311" w:rsidRDefault="00397311" w:rsidP="00397311">
      <w:pPr>
        <w:pStyle w:val="ListParagraph"/>
        <w:numPr>
          <w:ilvl w:val="1"/>
          <w:numId w:val="2"/>
        </w:numPr>
      </w:pPr>
      <w:r>
        <w:t>Work Description</w:t>
      </w:r>
    </w:p>
    <w:p w:rsidR="00397311" w:rsidRDefault="00397311" w:rsidP="00397311">
      <w:pPr>
        <w:pStyle w:val="ListParagraph"/>
        <w:numPr>
          <w:ilvl w:val="1"/>
          <w:numId w:val="2"/>
        </w:numPr>
      </w:pPr>
      <w:r>
        <w:t xml:space="preserve">Work Hours </w:t>
      </w:r>
    </w:p>
    <w:p w:rsidR="002E5146" w:rsidRDefault="002E5146" w:rsidP="002E5146">
      <w:pPr>
        <w:pStyle w:val="ListParagraph"/>
        <w:numPr>
          <w:ilvl w:val="0"/>
          <w:numId w:val="2"/>
        </w:numPr>
      </w:pPr>
      <w:r>
        <w:t>Calculate the total number of hours worked</w:t>
      </w:r>
      <w:r w:rsidR="00397311">
        <w:t xml:space="preserve"> and total count of time entries and show as a summary</w:t>
      </w:r>
      <w:r w:rsidR="004B1368">
        <w:t xml:space="preserve"> on the grid</w:t>
      </w:r>
    </w:p>
    <w:p w:rsidR="002E5146" w:rsidRDefault="002E5146" w:rsidP="002E5146">
      <w:pPr>
        <w:pStyle w:val="ListParagraph"/>
        <w:numPr>
          <w:ilvl w:val="0"/>
          <w:numId w:val="2"/>
        </w:numPr>
      </w:pPr>
      <w:r>
        <w:t xml:space="preserve">Have the ability to edit the </w:t>
      </w:r>
      <w:r w:rsidR="00397311">
        <w:t>following columns:</w:t>
      </w:r>
    </w:p>
    <w:p w:rsidR="00397311" w:rsidRDefault="00397311" w:rsidP="00397311">
      <w:pPr>
        <w:pStyle w:val="ListParagraph"/>
        <w:numPr>
          <w:ilvl w:val="1"/>
          <w:numId w:val="2"/>
        </w:numPr>
      </w:pPr>
      <w:r>
        <w:t>Work Date</w:t>
      </w:r>
    </w:p>
    <w:p w:rsidR="00397311" w:rsidRDefault="00397311" w:rsidP="00397311">
      <w:pPr>
        <w:pStyle w:val="ListParagraph"/>
        <w:numPr>
          <w:ilvl w:val="1"/>
          <w:numId w:val="2"/>
        </w:numPr>
      </w:pPr>
      <w:r>
        <w:t>Work Description</w:t>
      </w:r>
    </w:p>
    <w:p w:rsidR="00397311" w:rsidRDefault="00397311" w:rsidP="00397311">
      <w:pPr>
        <w:pStyle w:val="ListParagraph"/>
        <w:numPr>
          <w:ilvl w:val="1"/>
          <w:numId w:val="2"/>
        </w:numPr>
      </w:pPr>
      <w:r>
        <w:t>Work Hours</w:t>
      </w:r>
    </w:p>
    <w:p w:rsidR="002E5146" w:rsidRDefault="002E5146" w:rsidP="002E5146">
      <w:pPr>
        <w:pStyle w:val="ListParagraph"/>
        <w:numPr>
          <w:ilvl w:val="0"/>
          <w:numId w:val="2"/>
        </w:numPr>
      </w:pPr>
      <w:r>
        <w:t>Reflect</w:t>
      </w:r>
      <w:r w:rsidR="00397311">
        <w:t xml:space="preserve"> any</w:t>
      </w:r>
      <w:r>
        <w:t xml:space="preserve"> changes in the total hours worked using KnockoutJS observables</w:t>
      </w:r>
    </w:p>
    <w:p w:rsidR="002E5146" w:rsidRDefault="00397311" w:rsidP="002E5146">
      <w:pPr>
        <w:pStyle w:val="ListParagraph"/>
        <w:numPr>
          <w:ilvl w:val="0"/>
          <w:numId w:val="2"/>
        </w:numPr>
      </w:pPr>
      <w:r>
        <w:t>Validate data entry changes using JavaScript</w:t>
      </w:r>
    </w:p>
    <w:p w:rsidR="00397311" w:rsidRDefault="00397311" w:rsidP="002E5146">
      <w:pPr>
        <w:pStyle w:val="ListParagraph"/>
        <w:numPr>
          <w:ilvl w:val="0"/>
          <w:numId w:val="2"/>
        </w:numPr>
      </w:pPr>
      <w:r>
        <w:t>Include paging of the time entries with five entries per page</w:t>
      </w:r>
    </w:p>
    <w:p w:rsidR="004B1368" w:rsidRPr="002E5146" w:rsidRDefault="00397311" w:rsidP="004B1368">
      <w:pPr>
        <w:pStyle w:val="ListParagraph"/>
        <w:numPr>
          <w:ilvl w:val="0"/>
          <w:numId w:val="2"/>
        </w:numPr>
      </w:pPr>
      <w:r>
        <w:t>Be able to delete time entries</w:t>
      </w:r>
      <w:r w:rsidR="004B1368">
        <w:t xml:space="preserve"> and have the data changes reflect in the totals (we are not looking for you to delete from the underlying data source, but from the bound data within KnockoutJS objects)</w:t>
      </w:r>
    </w:p>
    <w:p w:rsidR="00AB6D07" w:rsidRDefault="00AB6D07">
      <w:pPr>
        <w:rPr>
          <w:rFonts w:asciiTheme="majorHAnsi" w:eastAsiaTheme="majorEastAsia" w:hAnsiTheme="majorHAnsi" w:cstheme="majorBidi"/>
          <w:color w:val="90C226" w:themeColor="accent1"/>
          <w:sz w:val="32"/>
          <w:szCs w:val="32"/>
        </w:rPr>
      </w:pPr>
      <w:r>
        <w:br w:type="page"/>
      </w:r>
    </w:p>
    <w:p w:rsidR="002E5146" w:rsidRDefault="002E5146" w:rsidP="002E5146">
      <w:pPr>
        <w:pStyle w:val="Heading1"/>
      </w:pPr>
      <w:r>
        <w:lastRenderedPageBreak/>
        <w:t>Technology</w:t>
      </w:r>
    </w:p>
    <w:p w:rsidR="002E5146" w:rsidRDefault="00397311" w:rsidP="002E5146">
      <w:r>
        <w:t>For this exercise, please use the most recent version of Knoc</w:t>
      </w:r>
      <w:r w:rsidR="00F85F74">
        <w:t>koutJS.  Some helpful resources to get acquainted with KnockoutJS:</w:t>
      </w:r>
    </w:p>
    <w:p w:rsidR="00397311" w:rsidRDefault="00397311" w:rsidP="00397311">
      <w:pPr>
        <w:pStyle w:val="ListParagraph"/>
        <w:numPr>
          <w:ilvl w:val="0"/>
          <w:numId w:val="4"/>
        </w:numPr>
      </w:pPr>
      <w:r>
        <w:t>Here is a Beginners Guide to KnockoutJS:</w:t>
      </w:r>
      <w:r w:rsidRPr="00397311">
        <w:rPr>
          <w:rStyle w:val="apple-converted-space"/>
          <w:rFonts w:ascii="Arial" w:hAnsi="Arial" w:cs="Arial"/>
          <w:color w:val="222222"/>
          <w:sz w:val="19"/>
          <w:szCs w:val="19"/>
        </w:rPr>
        <w:t> </w:t>
      </w:r>
      <w:hyperlink r:id="rId6" w:tgtFrame="_blank" w:history="1">
        <w:r w:rsidRPr="00397311">
          <w:rPr>
            <w:rStyle w:val="Hyperlink"/>
            <w:rFonts w:ascii="Arial" w:hAnsi="Arial" w:cs="Arial"/>
            <w:color w:val="1155CC"/>
            <w:sz w:val="19"/>
            <w:szCs w:val="19"/>
          </w:rPr>
          <w:t>http://www.sitepoint.com/beginners-guide-to-knockoutjs-part-1/</w:t>
        </w:r>
      </w:hyperlink>
    </w:p>
    <w:p w:rsidR="00397311" w:rsidRDefault="00397311" w:rsidP="00397311">
      <w:pPr>
        <w:pStyle w:val="ListParagraph"/>
        <w:numPr>
          <w:ilvl w:val="0"/>
          <w:numId w:val="4"/>
        </w:numPr>
      </w:pPr>
      <w:r w:rsidRPr="00397311">
        <w:t>KnockoutJS’ site has some really good interactive tutorials and live examples to get you started:</w:t>
      </w:r>
      <w:r w:rsidRPr="00397311">
        <w:rPr>
          <w:rStyle w:val="apple-converted-space"/>
          <w:rFonts w:ascii="Arial" w:eastAsiaTheme="majorEastAsia" w:hAnsi="Arial" w:cs="Arial"/>
          <w:color w:val="222222"/>
          <w:sz w:val="19"/>
          <w:szCs w:val="19"/>
        </w:rPr>
        <w:t> </w:t>
      </w:r>
      <w:hyperlink r:id="rId7" w:tgtFrame="_blank" w:history="1">
        <w:r w:rsidRPr="00397311">
          <w:rPr>
            <w:rStyle w:val="Hyperlink"/>
            <w:rFonts w:ascii="Arial" w:hAnsi="Arial" w:cs="Arial"/>
            <w:color w:val="1155CC"/>
            <w:sz w:val="19"/>
            <w:szCs w:val="19"/>
          </w:rPr>
          <w:t>http://knockoutjs.com/</w:t>
        </w:r>
      </w:hyperlink>
    </w:p>
    <w:p w:rsidR="004B1368" w:rsidRDefault="004B1368" w:rsidP="004B1368">
      <w:pPr>
        <w:pStyle w:val="Heading1"/>
      </w:pPr>
      <w:r>
        <w:t>What are we looking for</w:t>
      </w:r>
    </w:p>
    <w:p w:rsidR="004B1368" w:rsidRDefault="004B1368" w:rsidP="004B1368">
      <w:r>
        <w:t>We are looking at the following criteria:</w:t>
      </w:r>
    </w:p>
    <w:p w:rsidR="004B1368" w:rsidRDefault="004B1368" w:rsidP="004B1368">
      <w:pPr>
        <w:pStyle w:val="ListParagraph"/>
        <w:numPr>
          <w:ilvl w:val="0"/>
          <w:numId w:val="5"/>
        </w:numPr>
      </w:pPr>
      <w:r>
        <w:t>The goals have some ambiguity in them.  What types of questions do you ask when dealing with these ambiguities?</w:t>
      </w:r>
    </w:p>
    <w:p w:rsidR="004B1368" w:rsidRDefault="004B1368" w:rsidP="004B1368">
      <w:pPr>
        <w:pStyle w:val="ListParagraph"/>
        <w:numPr>
          <w:ilvl w:val="0"/>
          <w:numId w:val="5"/>
        </w:numPr>
      </w:pPr>
      <w:r>
        <w:t xml:space="preserve">How did you structure your JavaScript? </w:t>
      </w:r>
    </w:p>
    <w:p w:rsidR="004B1368" w:rsidRDefault="004B1368" w:rsidP="004B1368">
      <w:pPr>
        <w:pStyle w:val="ListParagraph"/>
        <w:numPr>
          <w:ilvl w:val="0"/>
          <w:numId w:val="5"/>
        </w:numPr>
      </w:pPr>
      <w:r>
        <w:t>What types of comments did you include within the code?</w:t>
      </w:r>
    </w:p>
    <w:p w:rsidR="004B1368" w:rsidRPr="004B1368" w:rsidRDefault="004B1368" w:rsidP="004B1368">
      <w:pPr>
        <w:pStyle w:val="ListParagraph"/>
        <w:numPr>
          <w:ilvl w:val="0"/>
          <w:numId w:val="5"/>
        </w:numPr>
      </w:pPr>
      <w:r>
        <w:t>Can you explain what you have accomplished and what design choices you made?</w:t>
      </w:r>
    </w:p>
    <w:p w:rsidR="00397311" w:rsidRPr="002E5146" w:rsidRDefault="00397311" w:rsidP="00397311"/>
    <w:sectPr w:rsidR="00397311" w:rsidRPr="002E51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D70D4"/>
    <w:multiLevelType w:val="hybridMultilevel"/>
    <w:tmpl w:val="7CC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281678"/>
    <w:multiLevelType w:val="hybridMultilevel"/>
    <w:tmpl w:val="69C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FE15E1"/>
    <w:multiLevelType w:val="hybridMultilevel"/>
    <w:tmpl w:val="3FF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1849DB"/>
    <w:multiLevelType w:val="hybridMultilevel"/>
    <w:tmpl w:val="2EACD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B7CF9"/>
    <w:multiLevelType w:val="hybridMultilevel"/>
    <w:tmpl w:val="3DA0A7A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46"/>
    <w:rsid w:val="00002039"/>
    <w:rsid w:val="00006A23"/>
    <w:rsid w:val="00011FA7"/>
    <w:rsid w:val="000F550F"/>
    <w:rsid w:val="002E5146"/>
    <w:rsid w:val="002F0A74"/>
    <w:rsid w:val="003208E3"/>
    <w:rsid w:val="00375D82"/>
    <w:rsid w:val="00397311"/>
    <w:rsid w:val="003A21DF"/>
    <w:rsid w:val="003F137A"/>
    <w:rsid w:val="00464701"/>
    <w:rsid w:val="004B1368"/>
    <w:rsid w:val="004B4FD6"/>
    <w:rsid w:val="005442E6"/>
    <w:rsid w:val="00707991"/>
    <w:rsid w:val="00723BF7"/>
    <w:rsid w:val="007D0595"/>
    <w:rsid w:val="007F197F"/>
    <w:rsid w:val="008556F8"/>
    <w:rsid w:val="008D343D"/>
    <w:rsid w:val="00900D0E"/>
    <w:rsid w:val="0092503D"/>
    <w:rsid w:val="0093579D"/>
    <w:rsid w:val="00AA1F0C"/>
    <w:rsid w:val="00AB48DB"/>
    <w:rsid w:val="00AB6D07"/>
    <w:rsid w:val="00B632CC"/>
    <w:rsid w:val="00BC48EF"/>
    <w:rsid w:val="00C171D7"/>
    <w:rsid w:val="00CA0EAD"/>
    <w:rsid w:val="00D354DD"/>
    <w:rsid w:val="00E92E30"/>
    <w:rsid w:val="00EA726E"/>
    <w:rsid w:val="00EB091E"/>
    <w:rsid w:val="00F85F74"/>
    <w:rsid w:val="00FE42E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EC7BB-CF4F-43C4-8F02-BE8CD01A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39731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97311"/>
  </w:style>
  <w:style w:type="character" w:styleId="Hyperlink">
    <w:name w:val="Hyperlink"/>
    <w:basedOn w:val="DefaultParagraphFont"/>
    <w:uiPriority w:val="99"/>
    <w:semiHidden/>
    <w:unhideWhenUsed/>
    <w:rsid w:val="003973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21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knockoutj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itepoint.com/beginners-guide-to-knockoutjs-part-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23</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Mann</dc:creator>
  <cp:keywords/>
  <cp:lastModifiedBy>Kim Mann</cp:lastModifiedBy>
  <cp:revision>4</cp:revision>
  <dcterms:created xsi:type="dcterms:W3CDTF">2015-01-15T17:14:00Z</dcterms:created>
  <dcterms:modified xsi:type="dcterms:W3CDTF">2015-01-15T17:36:00Z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